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10466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23275A">
            <w:pPr>
              <w:pStyle w:val="Informaesdecontato"/>
              <w:ind w:left="0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val="pt-BR" w:bidi="pt-BR"/>
              </w:rPr>
              <mc:AlternateContent>
                <mc:Choice Requires="wps">
                  <w:drawing>
                    <wp:inline distT="0" distB="0" distL="0" distR="0" wp14:anchorId="29E64234" wp14:editId="62FB1F0E">
                      <wp:extent cx="3333750" cy="407670"/>
                      <wp:effectExtent l="19050" t="19050" r="19050" b="2603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AA089B" w:rsidRDefault="00761DC8" w:rsidP="00AA089B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Estacione F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>á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>cil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Forma 61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AA089B" w:rsidRDefault="00761DC8" w:rsidP="00AA089B">
                            <w:pPr>
                              <w:pStyle w:val="Logotipo"/>
                            </w:pPr>
                            <w:r>
                              <w:rPr>
                                <w:lang w:val="pt-BR" w:bidi="pt-BR"/>
                              </w:rPr>
                              <w:t>Estacione F</w:t>
                            </w:r>
                            <w:r>
                              <w:rPr>
                                <w:lang w:val="pt-BR" w:bidi="pt-BR"/>
                              </w:rPr>
                              <w:t>á</w:t>
                            </w:r>
                            <w:r>
                              <w:rPr>
                                <w:lang w:val="pt-BR" w:bidi="pt-BR"/>
                              </w:rPr>
                              <w:t>cil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A66B18" w:rsidRPr="00A66B18" w:rsidRDefault="00761DC8" w:rsidP="00A66B18">
            <w:pPr>
              <w:pStyle w:val="Informaesdecontato"/>
            </w:pPr>
            <w:r>
              <w:t>Turma FAISP ADS</w:t>
            </w:r>
          </w:p>
          <w:p w:rsidR="003E24DF" w:rsidRPr="0041428F" w:rsidRDefault="00761DC8" w:rsidP="00A66B18">
            <w:pPr>
              <w:pStyle w:val="Informaesdecontato"/>
            </w:pPr>
            <w:r>
              <w:t>São Paulo</w:t>
            </w:r>
          </w:p>
          <w:p w:rsidR="003E24DF" w:rsidRPr="0041428F" w:rsidRDefault="003E24DF" w:rsidP="00A66B18">
            <w:pPr>
              <w:pStyle w:val="Informaesdecontato"/>
              <w:rPr>
                <w:color w:val="000000" w:themeColor="text1"/>
              </w:rPr>
            </w:pPr>
          </w:p>
        </w:tc>
      </w:tr>
    </w:tbl>
    <w:p w:rsidR="00A66B18" w:rsidRDefault="00A66B18"/>
    <w:p w:rsidR="00A66B18" w:rsidRPr="00A66B18" w:rsidRDefault="00A66B18" w:rsidP="00416B3C">
      <w:pPr>
        <w:pStyle w:val="Destinatrio1"/>
        <w:ind w:left="0"/>
      </w:pPr>
    </w:p>
    <w:p w:rsidR="00A66B18" w:rsidRPr="0041428F" w:rsidRDefault="00A66B18" w:rsidP="00A66B18">
      <w:pPr>
        <w:rPr>
          <w:color w:val="000000" w:themeColor="text1"/>
        </w:rPr>
      </w:pPr>
    </w:p>
    <w:p w:rsidR="00A66B1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  <w:r w:rsidRPr="00761DC8">
        <w:rPr>
          <w:color w:val="000000" w:themeColor="text1"/>
          <w:sz w:val="28"/>
          <w:szCs w:val="22"/>
        </w:rPr>
        <w:t>DESENVOLVIMENTO DE SISTEMA DE CONTROLE DE ESTACIONAMENTO</w:t>
      </w: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23275A" w:rsidP="0023275A">
      <w:pPr>
        <w:pStyle w:val="Assinatura"/>
        <w:ind w:left="0"/>
        <w:rPr>
          <w:color w:val="000000" w:themeColor="text1"/>
          <w:sz w:val="28"/>
          <w:szCs w:val="22"/>
        </w:rPr>
      </w:pPr>
      <w:r w:rsidRPr="0041428F">
        <w:rPr>
          <w:noProof/>
          <w:color w:val="000000" w:themeColor="text1"/>
          <w:lang w:val="pt-BR" w:bidi="pt-BR"/>
        </w:rPr>
        <mc:AlternateContent>
          <mc:Choice Requires="wps">
            <w:drawing>
              <wp:inline distT="0" distB="0" distL="0" distR="0" wp14:anchorId="2223D0FC" wp14:editId="531520CC">
                <wp:extent cx="3333750" cy="407670"/>
                <wp:effectExtent l="19050" t="19050" r="19050" b="26035"/>
                <wp:docPr id="1" name="Forma 6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23275A" w:rsidRPr="00AA089B" w:rsidRDefault="0023275A" w:rsidP="0023275A">
                            <w:pPr>
                              <w:pStyle w:val="Logotipo"/>
                            </w:pPr>
                            <w:r>
                              <w:rPr>
                                <w:lang w:val="pt-BR" w:bidi="pt-BR"/>
                              </w:rPr>
                              <w:t>Estacione F</w:t>
                            </w:r>
                            <w:r>
                              <w:rPr>
                                <w:lang w:val="pt-BR" w:bidi="pt-BR"/>
                              </w:rPr>
                              <w:t>á</w:t>
                            </w:r>
                            <w:r>
                              <w:rPr>
                                <w:lang w:val="pt-BR" w:bidi="pt-BR"/>
                              </w:rPr>
                              <w:t>cil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3D0FC" id="_x0000_s1027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" filled="f" strokecolor="white [3212]" strokeweight="3pt">
                <v:stroke miterlimit="4"/>
                <v:textbox style="mso-fit-shape-to-text:t" inset="1.5pt,1.5pt,1.5pt,1.5pt">
                  <w:txbxContent>
                    <w:p w:rsidR="0023275A" w:rsidRPr="00AA089B" w:rsidRDefault="0023275A" w:rsidP="0023275A">
                      <w:pPr>
                        <w:pStyle w:val="Logotipo"/>
                      </w:pPr>
                      <w:r>
                        <w:rPr>
                          <w:lang w:val="pt-BR" w:bidi="pt-BR"/>
                        </w:rPr>
                        <w:t>Estacione F</w:t>
                      </w:r>
                      <w:r>
                        <w:rPr>
                          <w:lang w:val="pt-BR" w:bidi="pt-BR"/>
                        </w:rPr>
                        <w:t>á</w:t>
                      </w:r>
                      <w:r>
                        <w:rPr>
                          <w:lang w:val="pt-BR" w:bidi="pt-BR"/>
                        </w:rPr>
                        <w:t>cil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tbl>
      <w:tblPr>
        <w:tblStyle w:val="TabeladeGrade1Clara-nfase2"/>
        <w:tblW w:w="0" w:type="auto"/>
        <w:jc w:val="center"/>
        <w:tblLook w:val="04A0" w:firstRow="1" w:lastRow="0" w:firstColumn="1" w:lastColumn="0" w:noHBand="0" w:noVBand="1"/>
      </w:tblPr>
      <w:tblGrid>
        <w:gridCol w:w="5143"/>
        <w:gridCol w:w="5313"/>
      </w:tblGrid>
      <w:tr w:rsidR="00416B3C" w:rsidTr="00232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2"/>
          </w:tcPr>
          <w:p w:rsidR="0023275A" w:rsidRPr="0023275A" w:rsidRDefault="0023275A" w:rsidP="0023275A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rPr>
                <w:color w:val="000000" w:themeColor="text1"/>
                <w:sz w:val="28"/>
                <w:szCs w:val="22"/>
              </w:rPr>
            </w:pPr>
            <w:r w:rsidRPr="0023275A">
              <w:rPr>
                <w:color w:val="000000" w:themeColor="text1"/>
                <w:sz w:val="28"/>
                <w:szCs w:val="22"/>
              </w:rPr>
              <w:tab/>
            </w:r>
          </w:p>
          <w:p w:rsidR="00416B3C" w:rsidRPr="0023275A" w:rsidRDefault="0023275A" w:rsidP="0023275A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jc w:val="center"/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</w:pPr>
            <w:r w:rsidRPr="0023275A"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  <w:t>DADOS DA IMPLANTAÇÃO</w:t>
            </w:r>
          </w:p>
        </w:tc>
      </w:tr>
      <w:tr w:rsidR="00416B3C" w:rsidTr="002327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7" w:type="dxa"/>
          </w:tcPr>
          <w:p w:rsidR="00416B3C" w:rsidRPr="0023275A" w:rsidRDefault="0023275A" w:rsidP="0023275A">
            <w:pPr>
              <w:pStyle w:val="Assinatura"/>
              <w:ind w:left="0"/>
              <w:rPr>
                <w:color w:val="000000" w:themeColor="text1"/>
              </w:rPr>
            </w:pPr>
            <w:r w:rsidRPr="0023275A">
              <w:rPr>
                <w:color w:val="000000" w:themeColor="text1"/>
              </w:rPr>
              <w:t>Tipo do Desenvolvimento</w:t>
            </w:r>
          </w:p>
        </w:tc>
        <w:tc>
          <w:tcPr>
            <w:tcW w:w="5333" w:type="dxa"/>
          </w:tcPr>
          <w:p w:rsidR="00416B3C" w:rsidRPr="0023275A" w:rsidRDefault="0023275A" w:rsidP="0023275A">
            <w:pPr>
              <w:pStyle w:val="Assinatur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275A">
              <w:rPr>
                <w:color w:val="000000" w:themeColor="text1"/>
              </w:rPr>
              <w:t>Criação de ERP em C#</w:t>
            </w:r>
          </w:p>
        </w:tc>
      </w:tr>
      <w:tr w:rsidR="00416B3C" w:rsidTr="002327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7" w:type="dxa"/>
          </w:tcPr>
          <w:p w:rsidR="00416B3C" w:rsidRPr="0023275A" w:rsidRDefault="0023275A" w:rsidP="0023275A">
            <w:pPr>
              <w:pStyle w:val="Assinatura"/>
              <w:ind w:left="0"/>
              <w:rPr>
                <w:color w:val="000000" w:themeColor="text1"/>
              </w:rPr>
            </w:pPr>
            <w:r w:rsidRPr="0023275A">
              <w:rPr>
                <w:color w:val="000000" w:themeColor="text1"/>
              </w:rPr>
              <w:t>Criticidade da implantação</w:t>
            </w:r>
          </w:p>
        </w:tc>
        <w:tc>
          <w:tcPr>
            <w:tcW w:w="5333" w:type="dxa"/>
          </w:tcPr>
          <w:p w:rsidR="00416B3C" w:rsidRPr="0023275A" w:rsidRDefault="0023275A" w:rsidP="0023275A">
            <w:pPr>
              <w:pStyle w:val="Assinatur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275A">
              <w:rPr>
                <w:color w:val="000000" w:themeColor="text1"/>
              </w:rPr>
              <w:t>Alta</w:t>
            </w:r>
          </w:p>
        </w:tc>
      </w:tr>
      <w:tr w:rsidR="00416B3C" w:rsidTr="002327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7" w:type="dxa"/>
          </w:tcPr>
          <w:p w:rsidR="00416B3C" w:rsidRPr="0023275A" w:rsidRDefault="0023275A" w:rsidP="0023275A">
            <w:pPr>
              <w:pStyle w:val="Assinatura"/>
              <w:ind w:left="0"/>
              <w:rPr>
                <w:color w:val="000000" w:themeColor="text1"/>
              </w:rPr>
            </w:pPr>
            <w:r w:rsidRPr="0023275A">
              <w:rPr>
                <w:color w:val="000000" w:themeColor="text1"/>
              </w:rPr>
              <w:t>Versão</w:t>
            </w:r>
          </w:p>
        </w:tc>
        <w:tc>
          <w:tcPr>
            <w:tcW w:w="5333" w:type="dxa"/>
          </w:tcPr>
          <w:p w:rsidR="00416B3C" w:rsidRPr="0023275A" w:rsidRDefault="0023275A" w:rsidP="0023275A">
            <w:pPr>
              <w:pStyle w:val="Assinatur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275A">
              <w:rPr>
                <w:color w:val="000000" w:themeColor="text1"/>
              </w:rPr>
              <w:t>1.0</w:t>
            </w:r>
          </w:p>
        </w:tc>
      </w:tr>
      <w:tr w:rsidR="00416B3C" w:rsidTr="002327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7" w:type="dxa"/>
          </w:tcPr>
          <w:p w:rsidR="00416B3C" w:rsidRPr="0023275A" w:rsidRDefault="0023275A" w:rsidP="0023275A">
            <w:pPr>
              <w:pStyle w:val="Assinatura"/>
              <w:ind w:left="0"/>
              <w:rPr>
                <w:color w:val="000000" w:themeColor="text1"/>
              </w:rPr>
            </w:pPr>
            <w:r w:rsidRPr="0023275A">
              <w:rPr>
                <w:color w:val="000000" w:themeColor="text1"/>
              </w:rPr>
              <w:t>Banco de Dados</w:t>
            </w:r>
          </w:p>
        </w:tc>
        <w:tc>
          <w:tcPr>
            <w:tcW w:w="5333" w:type="dxa"/>
          </w:tcPr>
          <w:p w:rsidR="00416B3C" w:rsidRPr="0023275A" w:rsidRDefault="0023275A" w:rsidP="0023275A">
            <w:pPr>
              <w:pStyle w:val="Assinatur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275A">
              <w:rPr>
                <w:color w:val="000000" w:themeColor="text1"/>
              </w:rPr>
              <w:t>SQL Server</w:t>
            </w:r>
          </w:p>
        </w:tc>
      </w:tr>
    </w:tbl>
    <w:p w:rsidR="00416B3C" w:rsidRDefault="00416B3C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416B3C" w:rsidRDefault="00416B3C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tbl>
      <w:tblPr>
        <w:tblStyle w:val="TabeladeGrade1Clara-nfase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1DC8" w:rsidTr="00232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416B3C" w:rsidRDefault="00416B3C" w:rsidP="00761DC8">
            <w:pPr>
              <w:pStyle w:val="Assinatura"/>
              <w:ind w:left="0"/>
              <w:jc w:val="center"/>
              <w:rPr>
                <w:color w:val="000000" w:themeColor="text1"/>
                <w:sz w:val="28"/>
                <w:szCs w:val="22"/>
              </w:rPr>
            </w:pPr>
          </w:p>
          <w:p w:rsidR="00761DC8" w:rsidRPr="0023275A" w:rsidRDefault="00761DC8" w:rsidP="00761DC8">
            <w:pPr>
              <w:pStyle w:val="Assinatura"/>
              <w:ind w:left="0"/>
              <w:jc w:val="center"/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</w:pPr>
            <w:r w:rsidRPr="0023275A">
              <w:rPr>
                <w:b/>
                <w:bCs/>
                <w:color w:val="000000" w:themeColor="text1"/>
                <w:sz w:val="32"/>
                <w:szCs w:val="24"/>
                <w:u w:val="single"/>
              </w:rPr>
              <w:t>ESCOPO</w:t>
            </w:r>
          </w:p>
        </w:tc>
      </w:tr>
      <w:tr w:rsidR="00761DC8" w:rsidTr="00232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416B3C" w:rsidRDefault="00416B3C" w:rsidP="00416B3C">
            <w:pPr>
              <w:pStyle w:val="Assinatura"/>
              <w:ind w:left="0"/>
              <w:jc w:val="both"/>
              <w:rPr>
                <w:b/>
                <w:bCs/>
                <w:color w:val="000000" w:themeColor="text1"/>
                <w:sz w:val="28"/>
                <w:szCs w:val="22"/>
              </w:rPr>
            </w:pPr>
          </w:p>
          <w:p w:rsidR="00761DC8" w:rsidRDefault="004A4F01" w:rsidP="00416B3C">
            <w:pPr>
              <w:pStyle w:val="Assinatura"/>
              <w:ind w:left="0"/>
              <w:jc w:val="both"/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Projeto tem como finalizade</w:t>
            </w:r>
            <w:r w:rsidR="00416B3C">
              <w:rPr>
                <w:color w:val="000000" w:themeColor="text1"/>
                <w:sz w:val="28"/>
                <w:szCs w:val="22"/>
              </w:rPr>
              <w:t xml:space="preserve"> o desenvolvimento de ERP para realizar</w:t>
            </w:r>
            <w:r>
              <w:rPr>
                <w:color w:val="000000" w:themeColor="text1"/>
                <w:sz w:val="28"/>
                <w:szCs w:val="22"/>
              </w:rPr>
              <w:t xml:space="preserve"> controle de estacionamento, controlando entrada e saida de veiculos e realizando a cobrança por quantidade de horas </w:t>
            </w:r>
            <w:r w:rsidR="00416B3C">
              <w:rPr>
                <w:color w:val="000000" w:themeColor="text1"/>
                <w:sz w:val="28"/>
                <w:szCs w:val="22"/>
              </w:rPr>
              <w:t>ou por diaria.</w:t>
            </w:r>
          </w:p>
        </w:tc>
      </w:tr>
    </w:tbl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416B3C" w:rsidRDefault="00416B3C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416B3C" w:rsidRDefault="00416B3C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23275A">
      <w:pPr>
        <w:pStyle w:val="Assinatura"/>
        <w:ind w:left="0"/>
        <w:rPr>
          <w:color w:val="000000" w:themeColor="text1"/>
          <w:sz w:val="28"/>
          <w:szCs w:val="22"/>
        </w:rPr>
      </w:pPr>
      <w:r w:rsidRPr="0041428F">
        <w:rPr>
          <w:noProof/>
          <w:color w:val="000000" w:themeColor="text1"/>
          <w:lang w:val="pt-BR" w:bidi="pt-BR"/>
        </w:rPr>
        <w:lastRenderedPageBreak/>
        <mc:AlternateContent>
          <mc:Choice Requires="wps">
            <w:drawing>
              <wp:inline distT="0" distB="0" distL="0" distR="0" wp14:anchorId="2223D0FC" wp14:editId="531520CC">
                <wp:extent cx="3333750" cy="407670"/>
                <wp:effectExtent l="19050" t="19050" r="19050" b="26035"/>
                <wp:docPr id="2" name="Forma 6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23275A" w:rsidRPr="00AA089B" w:rsidRDefault="0023275A" w:rsidP="0023275A">
                            <w:pPr>
                              <w:pStyle w:val="Logotipo"/>
                            </w:pPr>
                            <w:r>
                              <w:rPr>
                                <w:lang w:val="pt-BR" w:bidi="pt-BR"/>
                              </w:rPr>
                              <w:t>Estacione F</w:t>
                            </w:r>
                            <w:r>
                              <w:rPr>
                                <w:lang w:val="pt-BR" w:bidi="pt-BR"/>
                              </w:rPr>
                              <w:t>á</w:t>
                            </w:r>
                            <w:r>
                              <w:rPr>
                                <w:lang w:val="pt-BR" w:bidi="pt-BR"/>
                              </w:rPr>
                              <w:t>cil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3D0FC" id="_x0000_s1028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" filled="f" strokecolor="white [3212]" strokeweight="3pt">
                <v:stroke miterlimit="4"/>
                <v:textbox style="mso-fit-shape-to-text:t" inset="1.5pt,1.5pt,1.5pt,1.5pt">
                  <w:txbxContent>
                    <w:p w:rsidR="0023275A" w:rsidRPr="00AA089B" w:rsidRDefault="0023275A" w:rsidP="0023275A">
                      <w:pPr>
                        <w:pStyle w:val="Logotipo"/>
                      </w:pPr>
                      <w:r>
                        <w:rPr>
                          <w:lang w:val="pt-BR" w:bidi="pt-BR"/>
                        </w:rPr>
                        <w:t>Estacione F</w:t>
                      </w:r>
                      <w:r>
                        <w:rPr>
                          <w:lang w:val="pt-BR" w:bidi="pt-BR"/>
                        </w:rPr>
                        <w:t>á</w:t>
                      </w:r>
                      <w:r>
                        <w:rPr>
                          <w:lang w:val="pt-BR" w:bidi="pt-BR"/>
                        </w:rPr>
                        <w:t>cil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tbl>
      <w:tblPr>
        <w:tblStyle w:val="TabeladeGrade1Clara-nfase2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23275A" w:rsidTr="00232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</w:tcPr>
          <w:p w:rsidR="0023275A" w:rsidRPr="0023275A" w:rsidRDefault="0023275A" w:rsidP="0023275A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rPr>
                <w:color w:val="000000" w:themeColor="text1"/>
                <w:sz w:val="28"/>
                <w:szCs w:val="22"/>
              </w:rPr>
            </w:pPr>
            <w:r w:rsidRPr="0023275A">
              <w:rPr>
                <w:color w:val="000000" w:themeColor="text1"/>
                <w:sz w:val="28"/>
                <w:szCs w:val="22"/>
              </w:rPr>
              <w:tab/>
            </w:r>
          </w:p>
          <w:p w:rsidR="0023275A" w:rsidRPr="0023275A" w:rsidRDefault="0023275A" w:rsidP="0023275A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jc w:val="center"/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  <w:t>ENTREGAS</w:t>
            </w:r>
          </w:p>
        </w:tc>
      </w:tr>
      <w:tr w:rsidR="0023275A" w:rsidTr="00232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</w:tcPr>
          <w:p w:rsidR="00723CB1" w:rsidRDefault="00723CB1" w:rsidP="004D1F25">
            <w:pPr>
              <w:pStyle w:val="Assinatura"/>
              <w:ind w:left="0"/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</w:pPr>
          </w:p>
          <w:p w:rsidR="00723CB1" w:rsidRDefault="00723CB1" w:rsidP="004D1F25">
            <w:pPr>
              <w:pStyle w:val="Assinatura"/>
              <w:ind w:left="0"/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</w:pPr>
          </w:p>
          <w:p w:rsidR="0023275A" w:rsidRDefault="004D1F25" w:rsidP="004D1F25">
            <w:pPr>
              <w:pStyle w:val="Assinatura"/>
              <w:ind w:left="0"/>
              <w:rPr>
                <w:b/>
                <w:bCs/>
                <w:color w:val="000000" w:themeColor="text1"/>
                <w:sz w:val="28"/>
                <w:szCs w:val="22"/>
              </w:rPr>
            </w:pPr>
            <w:r w:rsidRPr="004D1F25">
              <w:rPr>
                <w:color w:val="000000" w:themeColor="text1"/>
                <w:sz w:val="28"/>
                <w:szCs w:val="22"/>
                <w:u w:val="single"/>
              </w:rPr>
              <w:t>Cenário 01</w:t>
            </w:r>
            <w:r>
              <w:rPr>
                <w:color w:val="000000" w:themeColor="text1"/>
                <w:sz w:val="28"/>
                <w:szCs w:val="22"/>
              </w:rPr>
              <w:t xml:space="preserve"> – Hora Avulsa</w:t>
            </w:r>
          </w:p>
          <w:p w:rsidR="004D1F25" w:rsidRDefault="004D1F25" w:rsidP="004D1F25">
            <w:pPr>
              <w:pStyle w:val="Assinatura"/>
              <w:ind w:left="0"/>
              <w:rPr>
                <w:color w:val="000000" w:themeColor="text1"/>
                <w:sz w:val="28"/>
                <w:szCs w:val="22"/>
              </w:rPr>
            </w:pPr>
          </w:p>
          <w:p w:rsidR="004D1F25" w:rsidRPr="004D1F25" w:rsidRDefault="004D1F25" w:rsidP="004D1F25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Veiculo entra no estacionamento sem solicitar abertura de diaria.</w:t>
            </w:r>
          </w:p>
          <w:p w:rsidR="004D1F25" w:rsidRPr="004D1F25" w:rsidRDefault="004D1F25" w:rsidP="004D1F25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Dados do veiculo são imputados no sistema e hora de entrada é registrada.</w:t>
            </w:r>
          </w:p>
          <w:p w:rsidR="004D1F25" w:rsidRPr="004D1F25" w:rsidRDefault="004D1F25" w:rsidP="004D1F25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Hora inicial é lançada na comanda.</w:t>
            </w:r>
          </w:p>
          <w:p w:rsidR="004D1F25" w:rsidRPr="004D1F25" w:rsidRDefault="004D1F25" w:rsidP="004D1F25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 w:rsidRPr="004D1F25">
              <w:rPr>
                <w:color w:val="000000" w:themeColor="text1"/>
                <w:sz w:val="28"/>
                <w:szCs w:val="22"/>
              </w:rPr>
              <w:t>Hora com valor inicial é</w:t>
            </w:r>
            <w:r w:rsidR="00723CB1">
              <w:rPr>
                <w:color w:val="000000" w:themeColor="text1"/>
                <w:sz w:val="28"/>
                <w:szCs w:val="22"/>
              </w:rPr>
              <w:t xml:space="preserve"> lançada na comanda do cliente e </w:t>
            </w:r>
            <w:r w:rsidRPr="004D1F25">
              <w:rPr>
                <w:color w:val="000000" w:themeColor="text1"/>
                <w:sz w:val="28"/>
                <w:szCs w:val="22"/>
              </w:rPr>
              <w:t xml:space="preserve"> tempo de utilização começa a ser contabilizad</w:t>
            </w:r>
            <w:r w:rsidR="00723CB1">
              <w:rPr>
                <w:color w:val="000000" w:themeColor="text1"/>
                <w:sz w:val="28"/>
                <w:szCs w:val="22"/>
              </w:rPr>
              <w:t>o</w:t>
            </w:r>
            <w:r w:rsidRPr="004D1F25">
              <w:rPr>
                <w:color w:val="000000" w:themeColor="text1"/>
                <w:sz w:val="28"/>
                <w:szCs w:val="22"/>
              </w:rPr>
              <w:t>.</w:t>
            </w:r>
          </w:p>
          <w:p w:rsidR="004D1F25" w:rsidRPr="004D1F25" w:rsidRDefault="004D1F25" w:rsidP="004D1F25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Impressão de comprovante</w:t>
            </w:r>
            <w:r w:rsidR="006B54FF">
              <w:rPr>
                <w:color w:val="000000" w:themeColor="text1"/>
                <w:sz w:val="28"/>
                <w:szCs w:val="22"/>
              </w:rPr>
              <w:t>.</w:t>
            </w:r>
          </w:p>
          <w:p w:rsidR="004D1F25" w:rsidRPr="004D1F25" w:rsidRDefault="004D1F25" w:rsidP="004D1F25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 xml:space="preserve">Filipeta é impressa com dados do veiculo e com </w:t>
            </w:r>
            <w:r w:rsidR="00723CB1">
              <w:rPr>
                <w:color w:val="000000" w:themeColor="text1"/>
                <w:sz w:val="28"/>
                <w:szCs w:val="22"/>
              </w:rPr>
              <w:t>hora de inicial e codigo de barras</w:t>
            </w:r>
            <w:r w:rsidR="006B54FF">
              <w:rPr>
                <w:color w:val="000000" w:themeColor="text1"/>
                <w:sz w:val="28"/>
                <w:szCs w:val="22"/>
              </w:rPr>
              <w:t>.</w:t>
            </w:r>
          </w:p>
          <w:p w:rsidR="004D1F25" w:rsidRPr="004D1F25" w:rsidRDefault="004D1F25" w:rsidP="004D1F25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Hora adicional é lançada na comanda do cliente.</w:t>
            </w:r>
          </w:p>
          <w:p w:rsidR="004D1F25" w:rsidRPr="004D1F25" w:rsidRDefault="004D1F25" w:rsidP="004D1F25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Se veiculo não for retirado no periodo de uma hora valor da hora adicional é adicionado a comanda</w:t>
            </w:r>
            <w:r w:rsidR="006B54FF">
              <w:rPr>
                <w:color w:val="000000" w:themeColor="text1"/>
                <w:sz w:val="28"/>
                <w:szCs w:val="22"/>
              </w:rPr>
              <w:t>.</w:t>
            </w:r>
          </w:p>
          <w:p w:rsidR="004D1F25" w:rsidRPr="00723CB1" w:rsidRDefault="00723CB1" w:rsidP="004D1F25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Saida do veiculo</w:t>
            </w:r>
            <w:r w:rsidR="006B54FF">
              <w:rPr>
                <w:color w:val="000000" w:themeColor="text1"/>
                <w:sz w:val="28"/>
                <w:szCs w:val="22"/>
              </w:rPr>
              <w:t>.</w:t>
            </w:r>
          </w:p>
          <w:p w:rsidR="00723CB1" w:rsidRPr="00723CB1" w:rsidRDefault="00723CB1" w:rsidP="00723CB1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Veiculo é retirado pelo proprietario mediante a apresentação do comprovante impresso  para leitura do codigo de barras para fechamento da comanda.</w:t>
            </w:r>
          </w:p>
          <w:p w:rsidR="00723CB1" w:rsidRPr="004D1F25" w:rsidRDefault="00723CB1" w:rsidP="00723CB1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 w:rsidRPr="00723CB1">
              <w:rPr>
                <w:color w:val="000000" w:themeColor="text1"/>
                <w:sz w:val="28"/>
                <w:szCs w:val="22"/>
              </w:rPr>
              <w:t>Pagamento e relizado pelo cliente e cupom fiscal é impresso.</w:t>
            </w:r>
          </w:p>
        </w:tc>
      </w:tr>
    </w:tbl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23CB1">
      <w:pPr>
        <w:pStyle w:val="Assinatura"/>
        <w:ind w:left="0"/>
        <w:jc w:val="both"/>
        <w:rPr>
          <w:color w:val="000000" w:themeColor="text1"/>
          <w:sz w:val="28"/>
          <w:szCs w:val="22"/>
        </w:rPr>
      </w:pPr>
      <w:r w:rsidRPr="0041428F">
        <w:rPr>
          <w:noProof/>
          <w:color w:val="000000" w:themeColor="text1"/>
          <w:lang w:val="pt-BR" w:bidi="pt-BR"/>
        </w:rPr>
        <mc:AlternateContent>
          <mc:Choice Requires="wps">
            <w:drawing>
              <wp:inline distT="0" distB="0" distL="0" distR="0" wp14:anchorId="5630EE03" wp14:editId="2E27BA04">
                <wp:extent cx="3333750" cy="407670"/>
                <wp:effectExtent l="19050" t="19050" r="19050" b="26035"/>
                <wp:docPr id="3" name="Forma 6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723CB1" w:rsidRPr="00AA089B" w:rsidRDefault="00723CB1" w:rsidP="00723CB1">
                            <w:pPr>
                              <w:pStyle w:val="Logotipo"/>
                            </w:pPr>
                            <w:r>
                              <w:rPr>
                                <w:lang w:val="pt-BR" w:bidi="pt-BR"/>
                              </w:rPr>
                              <w:t>Estacione F</w:t>
                            </w:r>
                            <w:r>
                              <w:rPr>
                                <w:lang w:val="pt-BR" w:bidi="pt-BR"/>
                              </w:rPr>
                              <w:t>á</w:t>
                            </w:r>
                            <w:r>
                              <w:rPr>
                                <w:lang w:val="pt-BR" w:bidi="pt-BR"/>
                              </w:rPr>
                              <w:t>cil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0EE03" id="_x0000_s1029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" filled="f" strokecolor="white [3212]" strokeweight="3pt">
                <v:stroke miterlimit="4"/>
                <v:textbox style="mso-fit-shape-to-text:t" inset="1.5pt,1.5pt,1.5pt,1.5pt">
                  <w:txbxContent>
                    <w:p w:rsidR="00723CB1" w:rsidRPr="00AA089B" w:rsidRDefault="00723CB1" w:rsidP="00723CB1">
                      <w:pPr>
                        <w:pStyle w:val="Logotipo"/>
                      </w:pPr>
                      <w:r>
                        <w:rPr>
                          <w:lang w:val="pt-BR" w:bidi="pt-BR"/>
                        </w:rPr>
                        <w:t>Estacione F</w:t>
                      </w:r>
                      <w:r>
                        <w:rPr>
                          <w:lang w:val="pt-BR" w:bidi="pt-BR"/>
                        </w:rPr>
                        <w:t>á</w:t>
                      </w:r>
                      <w:r>
                        <w:rPr>
                          <w:lang w:val="pt-BR" w:bidi="pt-BR"/>
                        </w:rPr>
                        <w:t>cil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tbl>
      <w:tblPr>
        <w:tblStyle w:val="TabeladeGrade1Clara-nfase2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723CB1" w:rsidTr="00B35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</w:tcPr>
          <w:p w:rsidR="00723CB1" w:rsidRPr="0023275A" w:rsidRDefault="00723CB1" w:rsidP="00B3581F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rPr>
                <w:color w:val="000000" w:themeColor="text1"/>
                <w:sz w:val="28"/>
                <w:szCs w:val="22"/>
              </w:rPr>
            </w:pPr>
            <w:r w:rsidRPr="0023275A">
              <w:rPr>
                <w:color w:val="000000" w:themeColor="text1"/>
                <w:sz w:val="28"/>
                <w:szCs w:val="22"/>
              </w:rPr>
              <w:tab/>
            </w:r>
          </w:p>
          <w:p w:rsidR="00723CB1" w:rsidRPr="0023275A" w:rsidRDefault="00723CB1" w:rsidP="00B3581F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jc w:val="center"/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  <w:t>ENTREGAS</w:t>
            </w:r>
          </w:p>
        </w:tc>
      </w:tr>
      <w:tr w:rsidR="00723CB1" w:rsidTr="00B35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</w:tcPr>
          <w:p w:rsidR="00723CB1" w:rsidRDefault="00723CB1" w:rsidP="00B3581F">
            <w:pPr>
              <w:pStyle w:val="Assinatura"/>
              <w:ind w:left="0"/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</w:pPr>
          </w:p>
          <w:p w:rsidR="00723CB1" w:rsidRDefault="00723CB1" w:rsidP="00B3581F">
            <w:pPr>
              <w:pStyle w:val="Assinatura"/>
              <w:ind w:left="0"/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</w:pPr>
          </w:p>
          <w:p w:rsidR="00723CB1" w:rsidRDefault="00723CB1" w:rsidP="00B3581F">
            <w:pPr>
              <w:pStyle w:val="Assinatura"/>
              <w:ind w:left="0"/>
              <w:rPr>
                <w:b/>
                <w:bCs/>
                <w:color w:val="000000" w:themeColor="text1"/>
                <w:sz w:val="28"/>
                <w:szCs w:val="22"/>
              </w:rPr>
            </w:pPr>
            <w:r w:rsidRPr="004D1F25">
              <w:rPr>
                <w:color w:val="000000" w:themeColor="text1"/>
                <w:sz w:val="28"/>
                <w:szCs w:val="22"/>
                <w:u w:val="single"/>
              </w:rPr>
              <w:t>Cenário 0</w:t>
            </w:r>
            <w:r>
              <w:rPr>
                <w:color w:val="000000" w:themeColor="text1"/>
                <w:sz w:val="28"/>
                <w:szCs w:val="22"/>
                <w:u w:val="single"/>
              </w:rPr>
              <w:t>2</w:t>
            </w:r>
            <w:r>
              <w:rPr>
                <w:color w:val="000000" w:themeColor="text1"/>
                <w:sz w:val="28"/>
                <w:szCs w:val="22"/>
              </w:rPr>
              <w:t xml:space="preserve"> – </w:t>
            </w:r>
            <w:r>
              <w:rPr>
                <w:color w:val="000000" w:themeColor="text1"/>
                <w:sz w:val="28"/>
                <w:szCs w:val="22"/>
              </w:rPr>
              <w:t>Diaria</w:t>
            </w:r>
          </w:p>
          <w:p w:rsidR="00723CB1" w:rsidRDefault="00723CB1" w:rsidP="00B3581F">
            <w:pPr>
              <w:pStyle w:val="Assinatura"/>
              <w:ind w:left="0"/>
              <w:rPr>
                <w:color w:val="000000" w:themeColor="text1"/>
                <w:sz w:val="28"/>
                <w:szCs w:val="22"/>
              </w:rPr>
            </w:pPr>
          </w:p>
          <w:p w:rsidR="00723CB1" w:rsidRPr="004D1F25" w:rsidRDefault="00723CB1" w:rsidP="00B3581F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 xml:space="preserve">Veiculo entra no estacionamento </w:t>
            </w:r>
            <w:r>
              <w:rPr>
                <w:color w:val="000000" w:themeColor="text1"/>
                <w:sz w:val="28"/>
                <w:szCs w:val="22"/>
              </w:rPr>
              <w:t xml:space="preserve">e </w:t>
            </w:r>
            <w:r>
              <w:rPr>
                <w:color w:val="000000" w:themeColor="text1"/>
                <w:sz w:val="28"/>
                <w:szCs w:val="22"/>
              </w:rPr>
              <w:t>solicita</w:t>
            </w:r>
            <w:r>
              <w:rPr>
                <w:color w:val="000000" w:themeColor="text1"/>
                <w:sz w:val="28"/>
                <w:szCs w:val="22"/>
              </w:rPr>
              <w:t xml:space="preserve"> a</w:t>
            </w:r>
            <w:r>
              <w:rPr>
                <w:color w:val="000000" w:themeColor="text1"/>
                <w:sz w:val="28"/>
                <w:szCs w:val="22"/>
              </w:rPr>
              <w:t xml:space="preserve"> abertura de diaria.</w:t>
            </w:r>
          </w:p>
          <w:p w:rsidR="00723CB1" w:rsidRPr="004D1F25" w:rsidRDefault="00723CB1" w:rsidP="00B3581F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Dados do veiculo são imputados no sistema e hora de entrada é registrada.</w:t>
            </w:r>
          </w:p>
          <w:p w:rsidR="00723CB1" w:rsidRPr="004D1F25" w:rsidRDefault="00723CB1" w:rsidP="00B3581F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Cobrança de diária.</w:t>
            </w:r>
          </w:p>
          <w:p w:rsidR="00723CB1" w:rsidRPr="004D1F25" w:rsidRDefault="00723CB1" w:rsidP="00B3581F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V</w:t>
            </w:r>
            <w:r w:rsidRPr="004D1F25">
              <w:rPr>
                <w:color w:val="000000" w:themeColor="text1"/>
                <w:sz w:val="28"/>
                <w:szCs w:val="22"/>
              </w:rPr>
              <w:t xml:space="preserve">alor </w:t>
            </w:r>
            <w:r>
              <w:rPr>
                <w:color w:val="000000" w:themeColor="text1"/>
                <w:sz w:val="28"/>
                <w:szCs w:val="22"/>
              </w:rPr>
              <w:t>de diária é lançada na comanda do cliente</w:t>
            </w:r>
            <w:r w:rsidRPr="004D1F25">
              <w:rPr>
                <w:color w:val="000000" w:themeColor="text1"/>
                <w:sz w:val="28"/>
                <w:szCs w:val="22"/>
              </w:rPr>
              <w:t>.</w:t>
            </w:r>
          </w:p>
          <w:p w:rsidR="00723CB1" w:rsidRPr="004D1F25" w:rsidRDefault="00723CB1" w:rsidP="00B3581F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Impressão de comprovante</w:t>
            </w:r>
            <w:r w:rsidR="006B54FF">
              <w:rPr>
                <w:color w:val="000000" w:themeColor="text1"/>
                <w:sz w:val="28"/>
                <w:szCs w:val="22"/>
              </w:rPr>
              <w:t>.</w:t>
            </w:r>
          </w:p>
          <w:p w:rsidR="00723CB1" w:rsidRPr="004D1F25" w:rsidRDefault="00723CB1" w:rsidP="00B3581F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Filipeta é impressa com dados do veiculo e com hora de inicial e codigo de barras</w:t>
            </w:r>
            <w:r w:rsidR="006B54FF">
              <w:rPr>
                <w:color w:val="000000" w:themeColor="text1"/>
                <w:sz w:val="28"/>
                <w:szCs w:val="22"/>
              </w:rPr>
              <w:t>.</w:t>
            </w:r>
          </w:p>
          <w:p w:rsidR="00723CB1" w:rsidRPr="00723CB1" w:rsidRDefault="00723CB1" w:rsidP="00B3581F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Saida do veiculo</w:t>
            </w:r>
            <w:r w:rsidR="006B54FF">
              <w:rPr>
                <w:color w:val="000000" w:themeColor="text1"/>
                <w:sz w:val="28"/>
                <w:szCs w:val="22"/>
              </w:rPr>
              <w:t>.</w:t>
            </w:r>
          </w:p>
          <w:p w:rsidR="00723CB1" w:rsidRPr="00723CB1" w:rsidRDefault="00723CB1" w:rsidP="00B3581F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Veiculo é retirado pelo proprietario mediante a apresentação do comprovante impresso  para leitura do codigo de barras para fechamento da comanda.</w:t>
            </w:r>
          </w:p>
          <w:p w:rsidR="00723CB1" w:rsidRPr="004D1F25" w:rsidRDefault="00723CB1" w:rsidP="00B3581F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 w:rsidRPr="00723CB1">
              <w:rPr>
                <w:color w:val="000000" w:themeColor="text1"/>
                <w:sz w:val="28"/>
                <w:szCs w:val="22"/>
              </w:rPr>
              <w:t>Pagamento e relizado pelo cliente e cupom fiscal é impresso.</w:t>
            </w:r>
          </w:p>
        </w:tc>
      </w:tr>
    </w:tbl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  <w:r w:rsidRPr="0041428F">
        <w:rPr>
          <w:noProof/>
          <w:color w:val="000000" w:themeColor="text1"/>
          <w:lang w:val="pt-BR" w:bidi="pt-BR"/>
        </w:rPr>
        <mc:AlternateContent>
          <mc:Choice Requires="wps">
            <w:drawing>
              <wp:inline distT="0" distB="0" distL="0" distR="0" wp14:anchorId="3DF3E81B" wp14:editId="511C3716">
                <wp:extent cx="3333750" cy="407670"/>
                <wp:effectExtent l="19050" t="19050" r="19050" b="26035"/>
                <wp:docPr id="4" name="Forma 6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6B54FF" w:rsidRPr="00AA089B" w:rsidRDefault="006B54FF" w:rsidP="006B54FF">
                            <w:pPr>
                              <w:pStyle w:val="Logotipo"/>
                            </w:pPr>
                            <w:r>
                              <w:rPr>
                                <w:lang w:val="pt-BR" w:bidi="pt-BR"/>
                              </w:rPr>
                              <w:t>Estacione F</w:t>
                            </w:r>
                            <w:r>
                              <w:rPr>
                                <w:lang w:val="pt-BR" w:bidi="pt-BR"/>
                              </w:rPr>
                              <w:t>á</w:t>
                            </w:r>
                            <w:r>
                              <w:rPr>
                                <w:lang w:val="pt-BR" w:bidi="pt-BR"/>
                              </w:rPr>
                              <w:t>cil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3E81B" id="_x0000_s1030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" filled="f" strokecolor="white [3212]" strokeweight="3pt">
                <v:stroke miterlimit="4"/>
                <v:textbox style="mso-fit-shape-to-text:t" inset="1.5pt,1.5pt,1.5pt,1.5pt">
                  <w:txbxContent>
                    <w:p w:rsidR="006B54FF" w:rsidRPr="00AA089B" w:rsidRDefault="006B54FF" w:rsidP="006B54FF">
                      <w:pPr>
                        <w:pStyle w:val="Logotipo"/>
                      </w:pPr>
                      <w:r>
                        <w:rPr>
                          <w:lang w:val="pt-BR" w:bidi="pt-BR"/>
                        </w:rPr>
                        <w:t>Estacione F</w:t>
                      </w:r>
                      <w:r>
                        <w:rPr>
                          <w:lang w:val="pt-BR" w:bidi="pt-BR"/>
                        </w:rPr>
                        <w:t>á</w:t>
                      </w:r>
                      <w:r>
                        <w:rPr>
                          <w:lang w:val="pt-BR" w:bidi="pt-BR"/>
                        </w:rPr>
                        <w:t>cil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tbl>
      <w:tblPr>
        <w:tblStyle w:val="TabeladeGrade1Clara-nfase2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6B54FF" w:rsidTr="00B35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</w:tcPr>
          <w:p w:rsidR="006B54FF" w:rsidRPr="0023275A" w:rsidRDefault="006B54FF" w:rsidP="00B3581F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rPr>
                <w:color w:val="000000" w:themeColor="text1"/>
                <w:sz w:val="28"/>
                <w:szCs w:val="22"/>
              </w:rPr>
            </w:pPr>
            <w:r w:rsidRPr="0023275A">
              <w:rPr>
                <w:color w:val="000000" w:themeColor="text1"/>
                <w:sz w:val="28"/>
                <w:szCs w:val="22"/>
              </w:rPr>
              <w:tab/>
            </w:r>
          </w:p>
          <w:p w:rsidR="006B54FF" w:rsidRPr="0023275A" w:rsidRDefault="006B54FF" w:rsidP="00B3581F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jc w:val="center"/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  <w:t>Premissas</w:t>
            </w:r>
          </w:p>
        </w:tc>
      </w:tr>
      <w:tr w:rsidR="006B54FF" w:rsidTr="00B35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</w:tcPr>
          <w:p w:rsidR="006B54FF" w:rsidRDefault="006B54FF" w:rsidP="00B3581F">
            <w:pPr>
              <w:pStyle w:val="Assinatura"/>
              <w:ind w:left="0"/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</w:pPr>
          </w:p>
          <w:p w:rsidR="006B54FF" w:rsidRDefault="006B54FF" w:rsidP="00B3581F">
            <w:pPr>
              <w:pStyle w:val="Assinatura"/>
              <w:ind w:left="0"/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</w:pPr>
          </w:p>
          <w:p w:rsidR="006B54FF" w:rsidRPr="004D1F25" w:rsidRDefault="006B54FF" w:rsidP="006B54FF">
            <w:pPr>
              <w:pStyle w:val="Assinatura"/>
              <w:ind w:left="1440"/>
              <w:rPr>
                <w:color w:val="000000" w:themeColor="text1"/>
                <w:sz w:val="28"/>
                <w:szCs w:val="22"/>
              </w:rPr>
            </w:pPr>
          </w:p>
        </w:tc>
      </w:tr>
    </w:tbl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  <w:r w:rsidRPr="0041428F">
        <w:rPr>
          <w:noProof/>
          <w:color w:val="000000" w:themeColor="text1"/>
          <w:lang w:val="pt-BR" w:bidi="pt-BR"/>
        </w:rPr>
        <mc:AlternateContent>
          <mc:Choice Requires="wps">
            <w:drawing>
              <wp:inline distT="0" distB="0" distL="0" distR="0" wp14:anchorId="39849DA3" wp14:editId="2FA043B1">
                <wp:extent cx="3333750" cy="407670"/>
                <wp:effectExtent l="19050" t="19050" r="19050" b="26035"/>
                <wp:docPr id="5" name="Forma 6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="006B54FF" w:rsidRPr="00AA089B" w:rsidRDefault="006B54FF" w:rsidP="006B54FF">
                            <w:pPr>
                              <w:pStyle w:val="Logotipo"/>
                            </w:pPr>
                            <w:r>
                              <w:rPr>
                                <w:lang w:val="pt-BR" w:bidi="pt-BR"/>
                              </w:rPr>
                              <w:t>Estacione F</w:t>
                            </w:r>
                            <w:r>
                              <w:rPr>
                                <w:lang w:val="pt-BR" w:bidi="pt-BR"/>
                              </w:rPr>
                              <w:t>á</w:t>
                            </w:r>
                            <w:r>
                              <w:rPr>
                                <w:lang w:val="pt-BR" w:bidi="pt-BR"/>
                              </w:rPr>
                              <w:t>cil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49DA3" id="_x0000_s1031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" filled="f" strokecolor="white [3212]" strokeweight="3pt">
                <v:stroke miterlimit="4"/>
                <v:textbox style="mso-fit-shape-to-text:t" inset="1.5pt,1.5pt,1.5pt,1.5pt">
                  <w:txbxContent>
                    <w:p w:rsidR="006B54FF" w:rsidRPr="00AA089B" w:rsidRDefault="006B54FF" w:rsidP="006B54FF">
                      <w:pPr>
                        <w:pStyle w:val="Logotipo"/>
                      </w:pPr>
                      <w:r>
                        <w:rPr>
                          <w:lang w:val="pt-BR" w:bidi="pt-BR"/>
                        </w:rPr>
                        <w:t>Estacione F</w:t>
                      </w:r>
                      <w:r>
                        <w:rPr>
                          <w:lang w:val="pt-BR" w:bidi="pt-BR"/>
                        </w:rPr>
                        <w:t>á</w:t>
                      </w:r>
                      <w:r>
                        <w:rPr>
                          <w:lang w:val="pt-BR" w:bidi="pt-BR"/>
                        </w:rPr>
                        <w:t>cil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tbl>
      <w:tblPr>
        <w:tblStyle w:val="TabeladeGrade1Clara-nfase2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6B54FF" w:rsidTr="00B35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</w:tcPr>
          <w:p w:rsidR="006B54FF" w:rsidRPr="0023275A" w:rsidRDefault="006B54FF" w:rsidP="00B3581F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rPr>
                <w:color w:val="000000" w:themeColor="text1"/>
                <w:sz w:val="28"/>
                <w:szCs w:val="22"/>
              </w:rPr>
            </w:pPr>
            <w:r w:rsidRPr="0023275A">
              <w:rPr>
                <w:color w:val="000000" w:themeColor="text1"/>
                <w:sz w:val="28"/>
                <w:szCs w:val="22"/>
              </w:rPr>
              <w:tab/>
            </w:r>
          </w:p>
          <w:p w:rsidR="006B54FF" w:rsidRPr="0023275A" w:rsidRDefault="006B54FF" w:rsidP="00B3581F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jc w:val="center"/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</w:pPr>
            <w:r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  <w:t>UML</w:t>
            </w:r>
          </w:p>
        </w:tc>
      </w:tr>
      <w:tr w:rsidR="006B54FF" w:rsidTr="00B35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</w:tcPr>
          <w:p w:rsidR="006B54FF" w:rsidRDefault="006B54FF" w:rsidP="00B3581F">
            <w:pPr>
              <w:pStyle w:val="Assinatura"/>
              <w:ind w:left="0"/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</w:pPr>
          </w:p>
          <w:p w:rsidR="006B54FF" w:rsidRDefault="006B54FF" w:rsidP="00B3581F">
            <w:pPr>
              <w:pStyle w:val="Assinatura"/>
              <w:ind w:left="0"/>
              <w:rPr>
                <w:b/>
                <w:bCs/>
                <w:color w:val="000000" w:themeColor="text1"/>
                <w:sz w:val="28"/>
                <w:szCs w:val="22"/>
                <w:u w:val="single"/>
              </w:rPr>
            </w:pPr>
          </w:p>
          <w:p w:rsidR="006B54FF" w:rsidRPr="004D1F25" w:rsidRDefault="006B54FF" w:rsidP="006B54FF">
            <w:pPr>
              <w:pStyle w:val="Assinatura"/>
              <w:rPr>
                <w:color w:val="000000" w:themeColor="text1"/>
                <w:sz w:val="28"/>
                <w:szCs w:val="22"/>
              </w:rPr>
            </w:pPr>
            <w:bookmarkStart w:id="0" w:name="_GoBack"/>
            <w:bookmarkEnd w:id="0"/>
          </w:p>
        </w:tc>
      </w:tr>
    </w:tbl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Pr="00761DC8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sectPr w:rsidR="006B54FF" w:rsidRPr="00761DC8" w:rsidSect="006E3A16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11A" w:rsidRDefault="003D611A" w:rsidP="00A66B18">
      <w:pPr>
        <w:spacing w:before="0" w:after="0"/>
      </w:pPr>
      <w:r>
        <w:separator/>
      </w:r>
    </w:p>
  </w:endnote>
  <w:endnote w:type="continuationSeparator" w:id="0">
    <w:p w:rsidR="003D611A" w:rsidRDefault="003D611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11A" w:rsidRDefault="003D611A" w:rsidP="00A66B18">
      <w:pPr>
        <w:spacing w:before="0" w:after="0"/>
      </w:pPr>
      <w:r>
        <w:separator/>
      </w:r>
    </w:p>
  </w:footnote>
  <w:footnote w:type="continuationSeparator" w:id="0">
    <w:p w:rsidR="003D611A" w:rsidRDefault="003D611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B18" w:rsidRDefault="00A66B18">
    <w:pPr>
      <w:pStyle w:val="Cabealho"/>
    </w:pPr>
    <w:r w:rsidRPr="0041428F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Elemento gráfico 17" descr="Formas de destaque curvas que coletivamente constroem o design do cabeçalh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v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v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v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v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290F5C" id="Elemento gráfico 17" o:spid="_x0000_s1026" alt="Formas de destaque curvas que coletivamente constroem o design do cabeçalh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">
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5F0B"/>
    <w:multiLevelType w:val="hybridMultilevel"/>
    <w:tmpl w:val="B13A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82CCC"/>
    <w:multiLevelType w:val="hybridMultilevel"/>
    <w:tmpl w:val="4CD8650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C8"/>
    <w:rsid w:val="00032A37"/>
    <w:rsid w:val="00045401"/>
    <w:rsid w:val="00083BAA"/>
    <w:rsid w:val="000B1500"/>
    <w:rsid w:val="00100D9D"/>
    <w:rsid w:val="0010680C"/>
    <w:rsid w:val="00113D79"/>
    <w:rsid w:val="00152B0B"/>
    <w:rsid w:val="001766D6"/>
    <w:rsid w:val="00192419"/>
    <w:rsid w:val="001C270D"/>
    <w:rsid w:val="001D0B5A"/>
    <w:rsid w:val="001E2320"/>
    <w:rsid w:val="00214E28"/>
    <w:rsid w:val="0023275A"/>
    <w:rsid w:val="00352B81"/>
    <w:rsid w:val="00373AF6"/>
    <w:rsid w:val="00394757"/>
    <w:rsid w:val="003A0150"/>
    <w:rsid w:val="003D611A"/>
    <w:rsid w:val="003E24DF"/>
    <w:rsid w:val="0041428F"/>
    <w:rsid w:val="00416B3C"/>
    <w:rsid w:val="00452F49"/>
    <w:rsid w:val="004679A8"/>
    <w:rsid w:val="004A2B0D"/>
    <w:rsid w:val="004A4F01"/>
    <w:rsid w:val="004D1F25"/>
    <w:rsid w:val="004E01B2"/>
    <w:rsid w:val="005158A2"/>
    <w:rsid w:val="005741F8"/>
    <w:rsid w:val="005B0455"/>
    <w:rsid w:val="005C2210"/>
    <w:rsid w:val="00615018"/>
    <w:rsid w:val="0062123A"/>
    <w:rsid w:val="00646E75"/>
    <w:rsid w:val="00656C0D"/>
    <w:rsid w:val="006B54FF"/>
    <w:rsid w:val="006E3A16"/>
    <w:rsid w:val="006F6F10"/>
    <w:rsid w:val="00714317"/>
    <w:rsid w:val="00723CB1"/>
    <w:rsid w:val="00761DC8"/>
    <w:rsid w:val="00783E79"/>
    <w:rsid w:val="007B5AE8"/>
    <w:rsid w:val="007F5192"/>
    <w:rsid w:val="008F0ED9"/>
    <w:rsid w:val="00990E3D"/>
    <w:rsid w:val="009C00D4"/>
    <w:rsid w:val="009D6510"/>
    <w:rsid w:val="009F664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CC78A4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97C55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deLogotipo">
    <w:name w:val="Caractere de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elacomgrade">
    <w:name w:val="Table Grid"/>
    <w:basedOn w:val="Tabelanormal"/>
    <w:uiPriority w:val="39"/>
    <w:rsid w:val="00761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761DC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761D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2-nfase1">
    <w:name w:val="Grid Table 2 Accent 1"/>
    <w:basedOn w:val="Tabelanormal"/>
    <w:uiPriority w:val="47"/>
    <w:rsid w:val="00761DC8"/>
    <w:tblPr>
      <w:tblStyleRowBandSize w:val="1"/>
      <w:tblStyleColBandSize w:val="1"/>
      <w:tblBorders>
        <w:top w:val="single" w:sz="2" w:space="0" w:color="4389D7" w:themeColor="accent1" w:themeTint="99"/>
        <w:bottom w:val="single" w:sz="2" w:space="0" w:color="4389D7" w:themeColor="accent1" w:themeTint="99"/>
        <w:insideH w:val="single" w:sz="2" w:space="0" w:color="4389D7" w:themeColor="accent1" w:themeTint="99"/>
        <w:insideV w:val="single" w:sz="2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389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389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761DC8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416B3C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val="pt-BR" w:eastAsia="pt-BR"/>
    </w:rPr>
  </w:style>
  <w:style w:type="table" w:styleId="TabeladeGrade1Clara-nfase2">
    <w:name w:val="Grid Table 1 Light Accent 2"/>
    <w:basedOn w:val="Tabelanormal"/>
    <w:uiPriority w:val="46"/>
    <w:rsid w:val="0023275A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AppData\Local\Microsoft\Office\16.0\DTS\pt-BR%7bEDF40C69-B819-414F-A048-A4B16F4167A2%7d\%7bAF486929-B811-4566-8A29-B46CBB4585FC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{AF486929-B811-4566-8A29-B46CBB4585FC}tf56348247.dotx</Template>
  <TotalTime>0</TotalTime>
  <Pages>6</Pages>
  <Words>314</Words>
  <Characters>1699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2020-03-30T00:18:00Z</dcterms:created>
  <dcterms:modified xsi:type="dcterms:W3CDTF">2020-03-30T01:23:00Z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